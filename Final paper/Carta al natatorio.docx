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3E" w:rsidRDefault="009E07CA">
      <w:pPr>
        <w:rPr>
          <w:lang w:val="es-PR"/>
        </w:rPr>
      </w:pPr>
      <w:r>
        <w:rPr>
          <w:lang w:val="es-PR"/>
        </w:rPr>
        <w:t>28 de noviembre de 2016</w:t>
      </w:r>
    </w:p>
    <w:p w:rsidR="009E07CA" w:rsidRDefault="009E07CA">
      <w:pPr>
        <w:rPr>
          <w:lang w:val="es-PR"/>
        </w:rPr>
      </w:pPr>
      <w:r>
        <w:rPr>
          <w:lang w:val="es-PR"/>
        </w:rPr>
        <w:t xml:space="preserve">Sr. </w:t>
      </w:r>
      <w:proofErr w:type="spellStart"/>
      <w:r>
        <w:rPr>
          <w:lang w:val="es-PR"/>
        </w:rPr>
        <w:t>Ray</w:t>
      </w:r>
      <w:proofErr w:type="spellEnd"/>
      <w:r>
        <w:rPr>
          <w:lang w:val="es-PR"/>
        </w:rPr>
        <w:t xml:space="preserve"> Quiñones</w:t>
      </w:r>
    </w:p>
    <w:p w:rsidR="009E07CA" w:rsidRDefault="009E07CA">
      <w:pPr>
        <w:rPr>
          <w:lang w:val="es-PR"/>
        </w:rPr>
      </w:pPr>
      <w:r>
        <w:rPr>
          <w:lang w:val="es-PR"/>
        </w:rPr>
        <w:t>Ayudante Especial del Rector</w:t>
      </w:r>
    </w:p>
    <w:p w:rsidR="0097483E" w:rsidRPr="00E956A4" w:rsidRDefault="009E07CA">
      <w:pPr>
        <w:rPr>
          <w:lang w:val="es-PR"/>
        </w:rPr>
      </w:pPr>
      <w:r>
        <w:rPr>
          <w:lang w:val="es-PR"/>
        </w:rPr>
        <w:t>Director del Complejo Natatorio</w:t>
      </w:r>
    </w:p>
    <w:p w:rsidR="0097483E" w:rsidRDefault="0097483E">
      <w:pPr>
        <w:rPr>
          <w:lang w:val="es-PR"/>
        </w:rPr>
      </w:pPr>
    </w:p>
    <w:p w:rsidR="009E07CA" w:rsidRPr="00E956A4" w:rsidRDefault="009E07CA">
      <w:pPr>
        <w:rPr>
          <w:lang w:val="es-PR"/>
        </w:rPr>
      </w:pPr>
    </w:p>
    <w:p w:rsidR="0097483E" w:rsidRPr="00E956A4" w:rsidRDefault="009E07CA">
      <w:pPr>
        <w:rPr>
          <w:lang w:val="es-PR"/>
        </w:rPr>
      </w:pPr>
      <w:r>
        <w:rPr>
          <w:lang w:val="es-PR"/>
        </w:rPr>
        <w:t>Estimado señor Quiñones,</w:t>
      </w:r>
      <w:r w:rsidRPr="00E956A4">
        <w:rPr>
          <w:lang w:val="es-PR"/>
        </w:rPr>
        <w:t xml:space="preserve"> </w:t>
      </w:r>
      <w:r>
        <w:rPr>
          <w:lang w:val="es-PR"/>
        </w:rPr>
        <w:t>mi</w:t>
      </w:r>
      <w:r w:rsidR="0097483E" w:rsidRPr="00E956A4">
        <w:rPr>
          <w:lang w:val="es-PR"/>
        </w:rPr>
        <w:t xml:space="preserve"> nombre es </w:t>
      </w:r>
      <w:r w:rsidR="00E956A4">
        <w:rPr>
          <w:lang w:val="es-PR"/>
        </w:rPr>
        <w:t xml:space="preserve">Jose A. Montes, </w:t>
      </w:r>
      <w:r w:rsidR="0097483E" w:rsidRPr="00E956A4">
        <w:rPr>
          <w:lang w:val="es-PR"/>
        </w:rPr>
        <w:t xml:space="preserve">soy estudiante de </w:t>
      </w:r>
      <w:r w:rsidR="00E956A4" w:rsidRPr="00E956A4">
        <w:rPr>
          <w:lang w:val="es-PR"/>
        </w:rPr>
        <w:t>Ingeniería</w:t>
      </w:r>
      <w:r w:rsidR="00E956A4">
        <w:rPr>
          <w:lang w:val="es-PR"/>
        </w:rPr>
        <w:t xml:space="preserve"> de C</w:t>
      </w:r>
      <w:r w:rsidR="0097483E" w:rsidRPr="00E956A4">
        <w:rPr>
          <w:lang w:val="es-PR"/>
        </w:rPr>
        <w:t>omputadora y estoy en el curso ICOM4217</w:t>
      </w:r>
      <w:r w:rsidR="009451D7">
        <w:rPr>
          <w:lang w:val="es-PR"/>
        </w:rPr>
        <w:t xml:space="preserve"> como parte del grupo </w:t>
      </w:r>
      <w:proofErr w:type="spellStart"/>
      <w:r w:rsidR="009451D7">
        <w:rPr>
          <w:lang w:val="es-PR"/>
        </w:rPr>
        <w:t>Wavex</w:t>
      </w:r>
      <w:proofErr w:type="spellEnd"/>
      <w:r w:rsidR="0097483E" w:rsidRPr="00E956A4">
        <w:rPr>
          <w:lang w:val="es-PR"/>
        </w:rPr>
        <w:t>. Para este</w:t>
      </w:r>
      <w:r w:rsidR="009451D7">
        <w:rPr>
          <w:lang w:val="es-PR"/>
        </w:rPr>
        <w:t>,</w:t>
      </w:r>
      <w:r>
        <w:rPr>
          <w:lang w:val="es-PR"/>
        </w:rPr>
        <w:t xml:space="preserve"> mi equipo y yo</w:t>
      </w:r>
      <w:r w:rsidR="0097483E" w:rsidRPr="00E956A4">
        <w:rPr>
          <w:lang w:val="es-PR"/>
        </w:rPr>
        <w:t xml:space="preserve"> hemos </w:t>
      </w:r>
      <w:r w:rsidR="00E956A4" w:rsidRPr="00E956A4">
        <w:rPr>
          <w:lang w:val="es-PR"/>
        </w:rPr>
        <w:t>desarrollado</w:t>
      </w:r>
      <w:r w:rsidR="0097483E" w:rsidRPr="00E956A4">
        <w:rPr>
          <w:lang w:val="es-PR"/>
        </w:rPr>
        <w:t xml:space="preserve"> un bote </w:t>
      </w:r>
      <w:r w:rsidR="00E956A4" w:rsidRPr="00E956A4">
        <w:rPr>
          <w:lang w:val="es-PR"/>
        </w:rPr>
        <w:t>acuático</w:t>
      </w:r>
      <w:r w:rsidR="0097483E" w:rsidRPr="00E956A4">
        <w:rPr>
          <w:lang w:val="es-PR"/>
        </w:rPr>
        <w:t xml:space="preserve"> con el </w:t>
      </w:r>
      <w:r w:rsidR="00E956A4" w:rsidRPr="00E956A4">
        <w:rPr>
          <w:lang w:val="es-PR"/>
        </w:rPr>
        <w:t>propósito</w:t>
      </w:r>
      <w:r w:rsidR="0097483E" w:rsidRPr="00E956A4">
        <w:rPr>
          <w:lang w:val="es-PR"/>
        </w:rPr>
        <w:t xml:space="preserve"> de limpiar </w:t>
      </w:r>
      <w:r w:rsidR="00E956A4" w:rsidRPr="00E956A4">
        <w:rPr>
          <w:lang w:val="es-PR"/>
        </w:rPr>
        <w:t>piscinas</w:t>
      </w:r>
      <w:r w:rsidR="0097483E" w:rsidRPr="00E956A4">
        <w:rPr>
          <w:lang w:val="es-PR"/>
        </w:rPr>
        <w:t xml:space="preserve">. </w:t>
      </w:r>
      <w:r w:rsidR="00E956A4">
        <w:rPr>
          <w:lang w:val="es-PR"/>
        </w:rPr>
        <w:t>Queremos hacer pruebas de funcionamiento</w:t>
      </w:r>
      <w:r w:rsidR="00E956A4" w:rsidRPr="00E956A4">
        <w:rPr>
          <w:lang w:val="es-PR"/>
        </w:rPr>
        <w:t xml:space="preserve"> durante la semana del 28 de noviembre del 2016 hasta el 30 de noviembre del </w:t>
      </w:r>
      <w:r w:rsidR="0097483E" w:rsidRPr="00E956A4">
        <w:rPr>
          <w:lang w:val="es-PR"/>
        </w:rPr>
        <w:t xml:space="preserve">2016 en la </w:t>
      </w:r>
      <w:r w:rsidR="00E956A4" w:rsidRPr="00E956A4">
        <w:rPr>
          <w:lang w:val="es-PR"/>
        </w:rPr>
        <w:t>piscina</w:t>
      </w:r>
      <w:r w:rsidR="0097483E" w:rsidRPr="00E956A4">
        <w:rPr>
          <w:lang w:val="es-PR"/>
        </w:rPr>
        <w:t xml:space="preserve"> de clavado de la Universidad. </w:t>
      </w:r>
      <w:r w:rsidR="009451D7">
        <w:rPr>
          <w:lang w:val="es-PR"/>
        </w:rPr>
        <w:t xml:space="preserve">Estas pruebas conllevan guiar un bote a escala en la superficie y no debe introducir ningún desperdicio químico a la piscina. </w:t>
      </w:r>
      <w:r w:rsidR="00E956A4" w:rsidRPr="00E956A4">
        <w:rPr>
          <w:lang w:val="es-PR"/>
        </w:rPr>
        <w:t>También</w:t>
      </w:r>
      <w:r w:rsidR="0097483E" w:rsidRPr="00E956A4">
        <w:rPr>
          <w:lang w:val="es-PR"/>
        </w:rPr>
        <w:t xml:space="preserve"> queremos </w:t>
      </w:r>
      <w:r w:rsidR="00E956A4" w:rsidRPr="00E956A4">
        <w:rPr>
          <w:lang w:val="es-PR"/>
        </w:rPr>
        <w:t>solicitar</w:t>
      </w:r>
      <w:r w:rsidR="0097483E" w:rsidRPr="00E956A4">
        <w:rPr>
          <w:lang w:val="es-PR"/>
        </w:rPr>
        <w:t xml:space="preserve"> permiso para</w:t>
      </w:r>
      <w:r w:rsidR="00E956A4" w:rsidRPr="00E956A4">
        <w:rPr>
          <w:lang w:val="es-PR"/>
        </w:rPr>
        <w:t xml:space="preserve"> utilizar </w:t>
      </w:r>
      <w:r w:rsidR="0097483E" w:rsidRPr="00E956A4">
        <w:rPr>
          <w:lang w:val="es-PR"/>
        </w:rPr>
        <w:t xml:space="preserve">la </w:t>
      </w:r>
      <w:r w:rsidR="00E956A4" w:rsidRPr="00E956A4">
        <w:rPr>
          <w:lang w:val="es-PR"/>
        </w:rPr>
        <w:t>piscina</w:t>
      </w:r>
      <w:r w:rsidR="0097483E" w:rsidRPr="00E956A4">
        <w:rPr>
          <w:lang w:val="es-PR"/>
        </w:rPr>
        <w:t xml:space="preserve"> </w:t>
      </w:r>
      <w:r w:rsidR="00E956A4" w:rsidRPr="00E956A4">
        <w:rPr>
          <w:lang w:val="es-PR"/>
        </w:rPr>
        <w:t xml:space="preserve">de clavado </w:t>
      </w:r>
      <w:r w:rsidR="0097483E" w:rsidRPr="00E956A4">
        <w:rPr>
          <w:lang w:val="es-PR"/>
        </w:rPr>
        <w:t xml:space="preserve">el 1 de noviembre a las 3:30 para presentar el Proyecto al profesor </w:t>
      </w:r>
      <w:r w:rsidR="00E956A4">
        <w:rPr>
          <w:lang w:val="es-PR"/>
        </w:rPr>
        <w:t>Manuel</w:t>
      </w:r>
      <w:r w:rsidR="0097483E" w:rsidRPr="00E956A4">
        <w:rPr>
          <w:lang w:val="es-PR"/>
        </w:rPr>
        <w:t xml:space="preserve"> </w:t>
      </w:r>
      <w:r w:rsidR="00E956A4" w:rsidRPr="00E956A4">
        <w:rPr>
          <w:lang w:val="es-PR"/>
        </w:rPr>
        <w:t>Jiménez</w:t>
      </w:r>
      <w:r w:rsidR="0097483E" w:rsidRPr="00E956A4">
        <w:rPr>
          <w:lang w:val="es-PR"/>
        </w:rPr>
        <w:t>.</w:t>
      </w:r>
    </w:p>
    <w:p w:rsidR="0097483E" w:rsidRPr="00E956A4" w:rsidRDefault="0097483E">
      <w:pPr>
        <w:rPr>
          <w:lang w:val="es-PR"/>
        </w:rPr>
      </w:pPr>
    </w:p>
    <w:p w:rsidR="0097483E" w:rsidRDefault="0097483E">
      <w:pPr>
        <w:rPr>
          <w:lang w:val="es-PR"/>
        </w:rPr>
      </w:pPr>
    </w:p>
    <w:p w:rsidR="00E956A4" w:rsidRPr="00E956A4" w:rsidRDefault="00E956A4">
      <w:pPr>
        <w:rPr>
          <w:lang w:val="es-PR"/>
        </w:rPr>
      </w:pPr>
    </w:p>
    <w:p w:rsidR="0097483E" w:rsidRPr="00E956A4" w:rsidRDefault="00E956A4">
      <w:pPr>
        <w:rPr>
          <w:lang w:val="es-PR"/>
        </w:rPr>
      </w:pPr>
      <w:r>
        <w:rPr>
          <w:lang w:val="es-PR"/>
        </w:rPr>
        <w:t>Muchas Gracias,</w:t>
      </w:r>
    </w:p>
    <w:p w:rsidR="009E07CA" w:rsidRDefault="009E07CA">
      <w:pPr>
        <w:rPr>
          <w:lang w:val="es-PR"/>
        </w:rPr>
      </w:pPr>
    </w:p>
    <w:p w:rsidR="009E07CA" w:rsidRDefault="009E07CA">
      <w:pPr>
        <w:rPr>
          <w:lang w:val="es-PR"/>
        </w:rPr>
      </w:pPr>
    </w:p>
    <w:p w:rsidR="009E07CA" w:rsidRDefault="009E07CA">
      <w:pPr>
        <w:rPr>
          <w:lang w:val="es-PR"/>
        </w:rPr>
      </w:pPr>
    </w:p>
    <w:p w:rsidR="0097483E" w:rsidRPr="00E956A4" w:rsidRDefault="0097483E">
      <w:pPr>
        <w:rPr>
          <w:lang w:val="es-PR"/>
        </w:rPr>
      </w:pPr>
      <w:r w:rsidRPr="00E956A4">
        <w:rPr>
          <w:lang w:val="es-PR"/>
        </w:rPr>
        <w:t>Jose A. Montes Perez</w:t>
      </w:r>
    </w:p>
    <w:p w:rsidR="0097483E" w:rsidRDefault="0097483E">
      <w:pPr>
        <w:rPr>
          <w:lang w:val="es-PR"/>
        </w:rPr>
      </w:pPr>
      <w:r w:rsidRPr="00E956A4">
        <w:rPr>
          <w:lang w:val="es-PR"/>
        </w:rPr>
        <w:t xml:space="preserve">Estudiante </w:t>
      </w:r>
      <w:proofErr w:type="spellStart"/>
      <w:r w:rsidRPr="00E956A4">
        <w:rPr>
          <w:lang w:val="es-PR"/>
        </w:rPr>
        <w:t>Subgr</w:t>
      </w:r>
      <w:r w:rsidR="00E956A4">
        <w:rPr>
          <w:lang w:val="es-PR"/>
        </w:rPr>
        <w:t>a</w:t>
      </w:r>
      <w:r w:rsidRPr="00E956A4">
        <w:rPr>
          <w:lang w:val="es-PR"/>
        </w:rPr>
        <w:t>dua</w:t>
      </w:r>
      <w:r w:rsidR="00E956A4">
        <w:rPr>
          <w:lang w:val="es-PR"/>
        </w:rPr>
        <w:t>do</w:t>
      </w:r>
      <w:proofErr w:type="spellEnd"/>
      <w:r w:rsidR="00E956A4">
        <w:rPr>
          <w:lang w:val="es-PR"/>
        </w:rPr>
        <w:t xml:space="preserve"> de Ingeniería de Co</w:t>
      </w:r>
      <w:r w:rsidRPr="00E956A4">
        <w:rPr>
          <w:lang w:val="es-PR"/>
        </w:rPr>
        <w:t>mputadora</w:t>
      </w:r>
    </w:p>
    <w:p w:rsidR="00E956A4" w:rsidRDefault="00E956A4">
      <w:pPr>
        <w:rPr>
          <w:lang w:val="es-PR"/>
        </w:rPr>
      </w:pPr>
    </w:p>
    <w:p w:rsidR="00E956A4" w:rsidRDefault="00E956A4">
      <w:pPr>
        <w:rPr>
          <w:lang w:val="es-PR"/>
        </w:rPr>
      </w:pPr>
    </w:p>
    <w:p w:rsidR="00E956A4" w:rsidRDefault="00E956A4">
      <w:pPr>
        <w:rPr>
          <w:lang w:val="es-PR"/>
        </w:rPr>
      </w:pPr>
    </w:p>
    <w:p w:rsidR="009451D7" w:rsidRDefault="009451D7">
      <w:pPr>
        <w:rPr>
          <w:lang w:val="es-PR"/>
        </w:rPr>
      </w:pPr>
      <w:proofErr w:type="spellStart"/>
      <w:r>
        <w:rPr>
          <w:lang w:val="es-PR"/>
        </w:rPr>
        <w:t>VoBo</w:t>
      </w:r>
      <w:proofErr w:type="spellEnd"/>
      <w:r w:rsidR="00E956A4">
        <w:rPr>
          <w:lang w:val="es-PR"/>
        </w:rPr>
        <w:t xml:space="preserve"> Manuel Jiménez</w:t>
      </w:r>
      <w:r>
        <w:rPr>
          <w:lang w:val="es-PR"/>
        </w:rPr>
        <w:t xml:space="preserve">, </w:t>
      </w:r>
    </w:p>
    <w:p w:rsidR="00E956A4" w:rsidRPr="00E956A4" w:rsidRDefault="009451D7">
      <w:pPr>
        <w:rPr>
          <w:lang w:val="es-PR"/>
        </w:rPr>
      </w:pPr>
      <w:r>
        <w:rPr>
          <w:lang w:val="es-PR"/>
        </w:rPr>
        <w:t>Decano Asociado de Asuntos Académicos</w:t>
      </w:r>
      <w:bookmarkStart w:id="0" w:name="_GoBack"/>
      <w:bookmarkEnd w:id="0"/>
    </w:p>
    <w:sectPr w:rsidR="00E956A4" w:rsidRPr="00E9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3E"/>
    <w:rsid w:val="00354D1F"/>
    <w:rsid w:val="009451D7"/>
    <w:rsid w:val="0097483E"/>
    <w:rsid w:val="009E07CA"/>
    <w:rsid w:val="00C6092B"/>
    <w:rsid w:val="00E956A4"/>
    <w:rsid w:val="00E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792D3-C4CF-413D-8D1A-AB8A3C0E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5333B12-3B20-4527-81BD-48AFF29E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4D230983</Template>
  <TotalTime>56</TotalTime>
  <Pages>1</Pages>
  <Words>158</Words>
  <Characters>806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A. Montes Perez</dc:creator>
  <cp:keywords/>
  <dc:description/>
  <cp:lastModifiedBy>Jose A. Montes Perez</cp:lastModifiedBy>
  <cp:revision>2</cp:revision>
  <cp:lastPrinted>2016-11-28T17:35:00Z</cp:lastPrinted>
  <dcterms:created xsi:type="dcterms:W3CDTF">2016-11-28T17:13:00Z</dcterms:created>
  <dcterms:modified xsi:type="dcterms:W3CDTF">2016-11-28T18:10:00Z</dcterms:modified>
</cp:coreProperties>
</file>